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13797788"/>
        <w:placeholder>
          <w:docPart w:val="30C3EC255B856D41A1FF50C8E8DD8070"/>
        </w:placeholder>
        <w:temporary/>
        <w:showingPlcHdr/>
        <w15:appearance w15:val="hidden"/>
      </w:sdtPr>
      <w:sdtEndPr/>
      <w:sdtContent>
        <w:p w14:paraId="5B0C8E57" w14:textId="77777777" w:rsidR="00EA34BC" w:rsidRDefault="002C0F50">
          <w:pPr>
            <w:pStyle w:val="Heading1"/>
          </w:pPr>
          <w:r>
            <w:t>Make a List…</w:t>
          </w:r>
        </w:p>
      </w:sdtContent>
    </w:sdt>
    <w:p w14:paraId="0BBD836A" w14:textId="77777777" w:rsidR="00EA34BC" w:rsidRDefault="00AD39D5" w:rsidP="00AD39D5">
      <w:pPr>
        <w:pStyle w:val="ListNumber"/>
        <w:rPr>
          <w:rFonts w:asciiTheme="majorHAnsi" w:eastAsiaTheme="majorEastAsia" w:hAnsiTheme="majorHAnsi" w:cstheme="majorBidi"/>
          <w:color w:val="7F7F7F" w:themeColor="text1" w:themeTint="80"/>
          <w:szCs w:val="26"/>
        </w:rPr>
      </w:pPr>
      <w:r w:rsidRPr="00AD39D5">
        <w:rPr>
          <w:rFonts w:asciiTheme="majorHAnsi" w:eastAsiaTheme="majorEastAsia" w:hAnsiTheme="majorHAnsi" w:cstheme="majorBidi"/>
          <w:color w:val="7F7F7F" w:themeColor="text1" w:themeTint="80"/>
          <w:szCs w:val="26"/>
        </w:rPr>
        <w:t xml:space="preserve">frank ~ $ </w:t>
      </w:r>
      <w:proofErr w:type="spellStart"/>
      <w:r w:rsidRPr="00AD39D5">
        <w:rPr>
          <w:rFonts w:asciiTheme="majorHAnsi" w:eastAsiaTheme="majorEastAsia" w:hAnsiTheme="majorHAnsi" w:cstheme="majorBidi"/>
          <w:color w:val="7F7F7F" w:themeColor="text1" w:themeTint="80"/>
          <w:szCs w:val="26"/>
        </w:rPr>
        <w:t>mysql</w:t>
      </w:r>
      <w:proofErr w:type="spellEnd"/>
      <w:r w:rsidRPr="00AD39D5">
        <w:rPr>
          <w:rFonts w:asciiTheme="majorHAnsi" w:eastAsiaTheme="majorEastAsia" w:hAnsiTheme="majorHAnsi" w:cstheme="majorBidi"/>
          <w:color w:val="7F7F7F" w:themeColor="text1" w:themeTint="80"/>
          <w:szCs w:val="26"/>
        </w:rPr>
        <w:t xml:space="preserve"> -u root -p;</w:t>
      </w:r>
    </w:p>
    <w:p w14:paraId="00672AE4" w14:textId="3E570681" w:rsidR="00AD39D5" w:rsidRPr="00AD39D5" w:rsidRDefault="009112BE" w:rsidP="00AD39D5">
      <w:pPr>
        <w:pStyle w:val="ListNumber"/>
        <w:rPr>
          <w:rFonts w:asciiTheme="majorHAnsi" w:eastAsiaTheme="majorEastAsia" w:hAnsiTheme="majorHAnsi" w:cstheme="majorBidi"/>
          <w:color w:val="7F7F7F" w:themeColor="text1" w:themeTint="80"/>
          <w:szCs w:val="26"/>
        </w:rPr>
      </w:pPr>
      <w:r w:rsidRPr="009112BE">
        <w:rPr>
          <w:rFonts w:asciiTheme="majorHAnsi" w:eastAsiaTheme="majorEastAsia" w:hAnsiTheme="majorHAnsi" w:cstheme="majorBidi"/>
          <w:color w:val="7F7F7F" w:themeColor="text1" w:themeTint="80"/>
          <w:szCs w:val="26"/>
        </w:rPr>
        <w:t xml:space="preserve">ALTER TABLE trip MODIFY </w:t>
      </w:r>
      <w:proofErr w:type="spellStart"/>
      <w:r w:rsidRPr="009112BE">
        <w:rPr>
          <w:rFonts w:asciiTheme="majorHAnsi" w:eastAsiaTheme="majorEastAsia" w:hAnsiTheme="majorHAnsi" w:cstheme="majorBidi"/>
          <w:color w:val="7F7F7F" w:themeColor="text1" w:themeTint="80"/>
          <w:szCs w:val="26"/>
        </w:rPr>
        <w:t>TripID</w:t>
      </w:r>
      <w:proofErr w:type="spellEnd"/>
      <w:r w:rsidRPr="009112BE">
        <w:rPr>
          <w:rFonts w:asciiTheme="majorHAnsi" w:eastAsiaTheme="majorEastAsia" w:hAnsiTheme="majorHAnsi" w:cstheme="majorBidi"/>
          <w:color w:val="7F7F7F" w:themeColor="text1" w:themeTint="80"/>
          <w:szCs w:val="26"/>
        </w:rPr>
        <w:t xml:space="preserve"> INT </w:t>
      </w:r>
      <w:proofErr w:type="spellStart"/>
      <w:r w:rsidRPr="009112BE">
        <w:rPr>
          <w:rFonts w:asciiTheme="majorHAnsi" w:eastAsiaTheme="majorEastAsia" w:hAnsiTheme="majorHAnsi" w:cstheme="majorBidi"/>
          <w:color w:val="7F7F7F" w:themeColor="text1" w:themeTint="80"/>
          <w:szCs w:val="26"/>
        </w:rPr>
        <w:t>auto_increment</w:t>
      </w:r>
      <w:proofErr w:type="spellEnd"/>
      <w:r w:rsidRPr="009112BE">
        <w:rPr>
          <w:rFonts w:asciiTheme="majorHAnsi" w:eastAsiaTheme="majorEastAsia" w:hAnsiTheme="majorHAnsi" w:cstheme="majorBidi"/>
          <w:color w:val="7F7F7F" w:themeColor="text1" w:themeTint="80"/>
          <w:szCs w:val="26"/>
        </w:rPr>
        <w:t xml:space="preserve"> PRIMARY KEY;</w:t>
      </w:r>
    </w:p>
    <w:p w14:paraId="10E514D8" w14:textId="77777777" w:rsidR="00EA34BC" w:rsidRDefault="00EA34BC">
      <w:pPr>
        <w:pStyle w:val="Heading2"/>
      </w:pPr>
      <w:bookmarkStart w:id="0" w:name="_GoBack"/>
      <w:bookmarkEnd w:id="0"/>
    </w:p>
    <w:sectPr w:rsidR="00EA34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44497" w14:textId="77777777" w:rsidR="00C15501" w:rsidRDefault="00C15501">
      <w:pPr>
        <w:spacing w:after="0" w:line="240" w:lineRule="auto"/>
      </w:pPr>
      <w:r>
        <w:separator/>
      </w:r>
    </w:p>
    <w:p w14:paraId="16384028" w14:textId="77777777" w:rsidR="00C15501" w:rsidRDefault="00C15501"/>
    <w:p w14:paraId="0701F635" w14:textId="77777777" w:rsidR="00C15501" w:rsidRDefault="00C15501"/>
  </w:endnote>
  <w:endnote w:type="continuationSeparator" w:id="0">
    <w:p w14:paraId="7EEC3451" w14:textId="77777777" w:rsidR="00C15501" w:rsidRDefault="00C15501">
      <w:pPr>
        <w:spacing w:after="0" w:line="240" w:lineRule="auto"/>
      </w:pPr>
      <w:r>
        <w:continuationSeparator/>
      </w:r>
    </w:p>
    <w:p w14:paraId="46A01112" w14:textId="77777777" w:rsidR="00C15501" w:rsidRDefault="00C15501"/>
    <w:p w14:paraId="05BBACF2" w14:textId="77777777" w:rsidR="00C15501" w:rsidRDefault="00C155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F3EBB" w14:textId="77777777" w:rsidR="00EA34BC" w:rsidRDefault="00EA34B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F8FE9" w14:textId="77777777" w:rsidR="00EA34BC" w:rsidRDefault="002C0F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BE9C3" w14:textId="77777777" w:rsidR="00EA34BC" w:rsidRDefault="00EA34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69178" w14:textId="77777777" w:rsidR="00C15501" w:rsidRDefault="00C15501">
      <w:pPr>
        <w:spacing w:after="0" w:line="240" w:lineRule="auto"/>
      </w:pPr>
      <w:r>
        <w:separator/>
      </w:r>
    </w:p>
    <w:p w14:paraId="1D078C1A" w14:textId="77777777" w:rsidR="00C15501" w:rsidRDefault="00C15501"/>
    <w:p w14:paraId="45967D50" w14:textId="77777777" w:rsidR="00C15501" w:rsidRDefault="00C15501"/>
  </w:footnote>
  <w:footnote w:type="continuationSeparator" w:id="0">
    <w:p w14:paraId="242AE9ED" w14:textId="77777777" w:rsidR="00C15501" w:rsidRDefault="00C15501">
      <w:pPr>
        <w:spacing w:after="0" w:line="240" w:lineRule="auto"/>
      </w:pPr>
      <w:r>
        <w:continuationSeparator/>
      </w:r>
    </w:p>
    <w:p w14:paraId="1D5CFAEC" w14:textId="77777777" w:rsidR="00C15501" w:rsidRDefault="00C15501"/>
    <w:p w14:paraId="1312F0B3" w14:textId="77777777" w:rsidR="00C15501" w:rsidRDefault="00C1550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066CA" w14:textId="77777777" w:rsidR="00EA34BC" w:rsidRDefault="00EA34B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68CDD" w14:textId="77777777" w:rsidR="00EA34BC" w:rsidRDefault="00EA34B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A91F1" w14:textId="77777777" w:rsidR="00EA34BC" w:rsidRDefault="00EA34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D5"/>
    <w:rsid w:val="00116813"/>
    <w:rsid w:val="002C0F50"/>
    <w:rsid w:val="009112BE"/>
    <w:rsid w:val="00AD39D5"/>
    <w:rsid w:val="00C15501"/>
    <w:rsid w:val="00E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6E7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k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C3EC255B856D41A1FF50C8E8DD8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193D3-9CFB-9548-9135-A757E3F8E191}"/>
      </w:docPartPr>
      <w:docPartBody>
        <w:p w:rsidR="00C73026" w:rsidRDefault="00584FEE">
          <w:pPr>
            <w:pStyle w:val="30C3EC255B856D41A1FF50C8E8DD8070"/>
          </w:pPr>
          <w:r>
            <w:t>Make a List…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EE"/>
    <w:rsid w:val="00584FEE"/>
    <w:rsid w:val="00C73026"/>
    <w:rsid w:val="00E6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3EC255B856D41A1FF50C8E8DD8070">
    <w:name w:val="30C3EC255B856D41A1FF50C8E8DD8070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DECE0FEA000D894D8981EE39298D8B34">
    <w:name w:val="DECE0FEA000D894D8981EE39298D8B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Frank Lu</cp:lastModifiedBy>
  <cp:revision>2</cp:revision>
  <dcterms:created xsi:type="dcterms:W3CDTF">2017-03-18T02:44:00Z</dcterms:created>
  <dcterms:modified xsi:type="dcterms:W3CDTF">2017-03-18T21:43:00Z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